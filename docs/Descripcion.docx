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2C93" w14:textId="77777777" w:rsidR="007D0F70" w:rsidRPr="004D0971" w:rsidRDefault="007D0F70" w:rsidP="007D0F70">
      <w:pPr>
        <w:jc w:val="center"/>
        <w:rPr>
          <w:b/>
          <w:sz w:val="40"/>
          <w:szCs w:val="28"/>
          <w:lang w:val="es-CO"/>
        </w:rPr>
      </w:pPr>
      <w:r w:rsidRPr="004D0971">
        <w:rPr>
          <w:b/>
          <w:sz w:val="40"/>
          <w:szCs w:val="28"/>
          <w:lang w:val="es-CO"/>
        </w:rPr>
        <w:t>Empleado</w:t>
      </w:r>
    </w:p>
    <w:p w14:paraId="089BDC6C" w14:textId="77777777" w:rsidR="007D0F70" w:rsidRDefault="007D0F70" w:rsidP="007D0F70">
      <w:pPr>
        <w:pStyle w:val="Ttulo1"/>
      </w:pPr>
      <w:r>
        <w:t>Enunciado</w:t>
      </w:r>
    </w:p>
    <w:p w14:paraId="5E63C69E" w14:textId="77777777" w:rsidR="006728AF" w:rsidRDefault="007D0F70" w:rsidP="007D0F70">
      <w:pPr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Se quiere una aplicación que permita manejar la información de un empleado.</w:t>
      </w:r>
    </w:p>
    <w:p w14:paraId="34C77BC2" w14:textId="77777777" w:rsidR="006728AF" w:rsidRDefault="006728AF" w:rsidP="006728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 empleado se maneja la siguiente información:</w:t>
      </w:r>
    </w:p>
    <w:p w14:paraId="63E38B94" w14:textId="77777777" w:rsidR="006728AF" w:rsidRDefault="006728AF" w:rsidP="006728A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</w:t>
      </w:r>
    </w:p>
    <w:p w14:paraId="2B6E9F42" w14:textId="77777777" w:rsidR="006728AF" w:rsidRDefault="006728AF" w:rsidP="006728A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Apellido</w:t>
      </w:r>
    </w:p>
    <w:p w14:paraId="4DE06F6F" w14:textId="77777777" w:rsidR="006728AF" w:rsidRDefault="006728AF" w:rsidP="006728A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Género (femenino o masculino).</w:t>
      </w:r>
    </w:p>
    <w:p w14:paraId="361FC19A" w14:textId="77777777" w:rsidR="006728AF" w:rsidRDefault="006728AF" w:rsidP="006728A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nacimiento.</w:t>
      </w:r>
    </w:p>
    <w:p w14:paraId="3B4D58A4" w14:textId="77777777" w:rsidR="006728AF" w:rsidRDefault="006728AF" w:rsidP="006728A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ingreso a la empresa</w:t>
      </w:r>
    </w:p>
    <w:p w14:paraId="214E62B9" w14:textId="77777777" w:rsidR="006728AF" w:rsidRPr="001E6ABD" w:rsidRDefault="006728AF" w:rsidP="006728A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Salario básico.</w:t>
      </w:r>
      <w:r w:rsidRPr="001E6ABD">
        <w:rPr>
          <w:rFonts w:ascii="Arial" w:hAnsi="Arial" w:cs="Arial"/>
          <w:sz w:val="20"/>
          <w:szCs w:val="20"/>
        </w:rPr>
        <w:t xml:space="preserve"> </w:t>
      </w:r>
    </w:p>
    <w:p w14:paraId="572E1033" w14:textId="457396C7" w:rsidR="00DC7888" w:rsidRDefault="007D0F70" w:rsidP="007D0F70">
      <w:pPr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 xml:space="preserve"> </w:t>
      </w:r>
      <w:r w:rsidR="00DC7888">
        <w:rPr>
          <w:rFonts w:ascii="Arial" w:hAnsi="Arial" w:cs="Arial"/>
          <w:sz w:val="20"/>
          <w:szCs w:val="20"/>
        </w:rPr>
        <w:t xml:space="preserve">La aplicación permite </w:t>
      </w:r>
      <w:r w:rsidR="000573D8">
        <w:rPr>
          <w:rFonts w:ascii="Arial" w:hAnsi="Arial" w:cs="Arial"/>
          <w:sz w:val="20"/>
          <w:szCs w:val="20"/>
        </w:rPr>
        <w:t xml:space="preserve">ingresar y </w:t>
      </w:r>
      <w:r w:rsidR="00BF7C13">
        <w:rPr>
          <w:rFonts w:ascii="Arial" w:hAnsi="Arial" w:cs="Arial"/>
          <w:sz w:val="20"/>
          <w:szCs w:val="20"/>
        </w:rPr>
        <w:t>visualizar la información del empleado, y hacer los siguientes cálculos:</w:t>
      </w:r>
    </w:p>
    <w:p w14:paraId="1D3048D3" w14:textId="77777777" w:rsidR="00BF7C13" w:rsidRDefault="00653B43" w:rsidP="00BF7C1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Edad del empleado,</w:t>
      </w:r>
      <w:r w:rsidR="00BF7C13">
        <w:rPr>
          <w:rFonts w:ascii="Arial" w:hAnsi="Arial" w:cs="Arial"/>
          <w:sz w:val="20"/>
          <w:szCs w:val="20"/>
        </w:rPr>
        <w:t xml:space="preserve"> utilizando la fecha de nacimiento del empleado.</w:t>
      </w:r>
    </w:p>
    <w:p w14:paraId="60668764" w14:textId="77777777" w:rsidR="00BF7C13" w:rsidRDefault="0070039F" w:rsidP="00BF7C1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Antigüedad del empleado</w:t>
      </w:r>
      <w:r w:rsidR="00653B43">
        <w:rPr>
          <w:rFonts w:ascii="Arial" w:hAnsi="Arial" w:cs="Arial"/>
          <w:sz w:val="20"/>
          <w:szCs w:val="20"/>
        </w:rPr>
        <w:t xml:space="preserve">, utilizando la fecha de ingreso </w:t>
      </w:r>
      <w:r w:rsidR="00B66DC0">
        <w:rPr>
          <w:rFonts w:ascii="Arial" w:hAnsi="Arial" w:cs="Arial"/>
          <w:sz w:val="20"/>
          <w:szCs w:val="20"/>
        </w:rPr>
        <w:t>del empleado</w:t>
      </w:r>
      <w:r w:rsidR="00653B43">
        <w:rPr>
          <w:rFonts w:ascii="Arial" w:hAnsi="Arial" w:cs="Arial"/>
          <w:sz w:val="20"/>
          <w:szCs w:val="20"/>
        </w:rPr>
        <w:t>.</w:t>
      </w:r>
    </w:p>
    <w:p w14:paraId="5864DEC5" w14:textId="77777777" w:rsidR="00653B43" w:rsidRDefault="00653B43" w:rsidP="00BF7C1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Prestaciones a las que tiene derecho el empleado.</w:t>
      </w:r>
      <w:r w:rsidR="00B66DC0">
        <w:rPr>
          <w:rFonts w:ascii="Arial" w:hAnsi="Arial" w:cs="Arial"/>
          <w:sz w:val="20"/>
          <w:szCs w:val="20"/>
        </w:rPr>
        <w:t xml:space="preserve"> Para este cálculo se debe usar la siguiente fórmula:</w:t>
      </w:r>
    </w:p>
    <w:p w14:paraId="30C3046F" w14:textId="77777777" w:rsidR="00B66DC0" w:rsidRPr="00BF7C13" w:rsidRDefault="00B66DC0" w:rsidP="00B66DC0">
      <w:pPr>
        <w:pStyle w:val="Prrafodelista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prestaciones=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antiguedad*salario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12</m:t>
              </m:r>
            </m:den>
          </m:f>
        </m:oMath>
      </m:oMathPara>
    </w:p>
    <w:p w14:paraId="0AE6B56B" w14:textId="77777777" w:rsidR="006728AF" w:rsidRDefault="006728AF" w:rsidP="007D0F70">
      <w:pPr>
        <w:rPr>
          <w:rFonts w:ascii="Arial" w:hAnsi="Arial" w:cs="Arial"/>
          <w:sz w:val="20"/>
          <w:szCs w:val="20"/>
        </w:rPr>
      </w:pPr>
    </w:p>
    <w:p w14:paraId="4FCA7242" w14:textId="77777777" w:rsidR="007D0F70" w:rsidRPr="001E6ABD" w:rsidRDefault="007D0F70" w:rsidP="007D0F70">
      <w:pPr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El programa debe permitir:</w:t>
      </w:r>
    </w:p>
    <w:p w14:paraId="248E2425" w14:textId="775A2451" w:rsidR="007D0F70" w:rsidRPr="001E6ABD" w:rsidRDefault="000573D8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Ingresar </w:t>
      </w:r>
      <w:r w:rsidR="007D0F70" w:rsidRPr="001E6ABD">
        <w:rPr>
          <w:rFonts w:ascii="Arial" w:hAnsi="Arial" w:cs="Arial"/>
          <w:sz w:val="20"/>
          <w:szCs w:val="20"/>
        </w:rPr>
        <w:t>la información del empleado.</w:t>
      </w:r>
    </w:p>
    <w:p w14:paraId="7C0D74EE" w14:textId="77777777" w:rsidR="007D0F70" w:rsidRPr="001E6ABD" w:rsidRDefault="007D0F70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Modificar el salario del empleado.</w:t>
      </w:r>
    </w:p>
    <w:p w14:paraId="2B4BD855" w14:textId="77777777" w:rsidR="007D0F70" w:rsidRPr="001E6ABD" w:rsidRDefault="007D0F70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Calcular la edad del empleado.</w:t>
      </w:r>
    </w:p>
    <w:p w14:paraId="17B6F0C0" w14:textId="77777777" w:rsidR="007D0F70" w:rsidRPr="001E6ABD" w:rsidRDefault="007D0F70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 w:rsidRPr="001E6ABD">
        <w:rPr>
          <w:rFonts w:ascii="Arial" w:hAnsi="Arial" w:cs="Arial"/>
          <w:sz w:val="20"/>
          <w:szCs w:val="20"/>
        </w:rPr>
        <w:t>Calcular la antigüedad del empleado en la empresa</w:t>
      </w:r>
      <w:r w:rsidR="003066C8">
        <w:rPr>
          <w:rFonts w:ascii="Arial" w:hAnsi="Arial" w:cs="Arial"/>
          <w:sz w:val="20"/>
          <w:szCs w:val="20"/>
        </w:rPr>
        <w:t>.</w:t>
      </w:r>
      <w:r w:rsidRPr="001E6ABD">
        <w:rPr>
          <w:rFonts w:ascii="Arial" w:hAnsi="Arial" w:cs="Arial"/>
          <w:sz w:val="20"/>
          <w:szCs w:val="20"/>
        </w:rPr>
        <w:t xml:space="preserve"> </w:t>
      </w:r>
    </w:p>
    <w:p w14:paraId="603EAE3F" w14:textId="77777777" w:rsidR="006728AF" w:rsidRDefault="00A63E05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las prestaciones del empleado</w:t>
      </w:r>
      <w:r w:rsidR="007D0F70" w:rsidRPr="006728AF">
        <w:rPr>
          <w:rFonts w:ascii="Arial" w:hAnsi="Arial" w:cs="Arial"/>
          <w:sz w:val="20"/>
          <w:szCs w:val="20"/>
        </w:rPr>
        <w:t xml:space="preserve">. </w:t>
      </w:r>
    </w:p>
    <w:p w14:paraId="5FAF7F13" w14:textId="76AE3E35" w:rsidR="007D0F70" w:rsidRPr="006728AF" w:rsidRDefault="000573D8" w:rsidP="007D0F70">
      <w:pPr>
        <w:numPr>
          <w:ilvl w:val="0"/>
          <w:numId w:val="1"/>
        </w:numPr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Visualizar la información del </w:t>
      </w:r>
      <w:r w:rsidR="007D0F70" w:rsidRPr="006728AF">
        <w:rPr>
          <w:rFonts w:ascii="Arial" w:hAnsi="Arial" w:cs="Arial"/>
          <w:sz w:val="20"/>
          <w:szCs w:val="20"/>
        </w:rPr>
        <w:t>empleado.</w:t>
      </w:r>
    </w:p>
    <w:p w14:paraId="3B62D752" w14:textId="4D5E1F1D" w:rsidR="000977D3" w:rsidRPr="007D0F70" w:rsidRDefault="000977D3" w:rsidP="007D0F70">
      <w:pPr>
        <w:pStyle w:val="TituloPrincipla"/>
        <w:rPr>
          <w:sz w:val="32"/>
          <w:szCs w:val="32"/>
        </w:rPr>
      </w:pPr>
    </w:p>
    <w:sectPr w:rsidR="000977D3" w:rsidRPr="007D0F7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F88D" w14:textId="77777777" w:rsidR="00101BFE" w:rsidRDefault="00101BFE" w:rsidP="003066AA">
      <w:pPr>
        <w:spacing w:after="0" w:line="240" w:lineRule="auto"/>
      </w:pPr>
      <w:r>
        <w:separator/>
      </w:r>
    </w:p>
  </w:endnote>
  <w:endnote w:type="continuationSeparator" w:id="0">
    <w:p w14:paraId="190F41F7" w14:textId="77777777" w:rsidR="00101BFE" w:rsidRDefault="00101BFE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BF7C13" w:rsidRPr="004B6ED1" w14:paraId="20FCF6F6" w14:textId="77777777" w:rsidTr="003066AA">
      <w:tc>
        <w:tcPr>
          <w:tcW w:w="10773" w:type="dxa"/>
        </w:tcPr>
        <w:p w14:paraId="74C76866" w14:textId="2EDAA6D9" w:rsidR="00BF7C13" w:rsidRPr="003066AA" w:rsidRDefault="00BF7C13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</w:tc>
    </w:tr>
  </w:tbl>
  <w:p w14:paraId="239AF00B" w14:textId="77777777" w:rsidR="00BF7C13" w:rsidRDefault="00BF7C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5173" w14:textId="77777777" w:rsidR="00101BFE" w:rsidRDefault="00101BFE" w:rsidP="003066AA">
      <w:pPr>
        <w:spacing w:after="0" w:line="240" w:lineRule="auto"/>
      </w:pPr>
      <w:r>
        <w:separator/>
      </w:r>
    </w:p>
  </w:footnote>
  <w:footnote w:type="continuationSeparator" w:id="0">
    <w:p w14:paraId="37D82097" w14:textId="77777777" w:rsidR="00101BFE" w:rsidRDefault="00101BFE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BF7C13" w14:paraId="38D5FEFE" w14:textId="77777777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BF7C13" w14:paraId="5EB5E9D9" w14:textId="77777777" w:rsidTr="003066AA">
            <w:tc>
              <w:tcPr>
                <w:tcW w:w="4961" w:type="dxa"/>
              </w:tcPr>
              <w:p w14:paraId="21673704" w14:textId="7344D9E2" w:rsidR="00BF7C13" w:rsidRDefault="00BF7C13" w:rsidP="003066AA">
                <w:pPr>
                  <w:pStyle w:val="Encabezado"/>
                </w:pPr>
              </w:p>
            </w:tc>
            <w:tc>
              <w:tcPr>
                <w:tcW w:w="5280" w:type="dxa"/>
              </w:tcPr>
              <w:p w14:paraId="0FB6465C" w14:textId="3367B8B3" w:rsidR="00BF7C13" w:rsidRDefault="00BF7C13" w:rsidP="003066AA">
                <w:pPr>
                  <w:pStyle w:val="Encabezado"/>
                  <w:jc w:val="right"/>
                </w:pPr>
              </w:p>
            </w:tc>
          </w:tr>
        </w:tbl>
        <w:p w14:paraId="03D90D0B" w14:textId="77777777" w:rsidR="00BF7C13" w:rsidRDefault="00BF7C13" w:rsidP="003066AA">
          <w:pPr>
            <w:pStyle w:val="Encabezado"/>
          </w:pPr>
        </w:p>
      </w:tc>
    </w:tr>
  </w:tbl>
  <w:p w14:paraId="04A41F42" w14:textId="77777777" w:rsidR="00BF7C13" w:rsidRDefault="00BF7C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B2F"/>
    <w:multiLevelType w:val="hybridMultilevel"/>
    <w:tmpl w:val="F770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08D1"/>
    <w:multiLevelType w:val="hybridMultilevel"/>
    <w:tmpl w:val="BA3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578B"/>
    <w:multiLevelType w:val="hybridMultilevel"/>
    <w:tmpl w:val="E03282B4"/>
    <w:lvl w:ilvl="0" w:tplc="546C1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39183076">
    <w:abstractNumId w:val="2"/>
  </w:num>
  <w:num w:numId="2" w16cid:durableId="318769865">
    <w:abstractNumId w:val="1"/>
  </w:num>
  <w:num w:numId="3" w16cid:durableId="64955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F70"/>
    <w:rsid w:val="000573D8"/>
    <w:rsid w:val="000977D3"/>
    <w:rsid w:val="000D3C47"/>
    <w:rsid w:val="00101BFE"/>
    <w:rsid w:val="001E6ABD"/>
    <w:rsid w:val="003066AA"/>
    <w:rsid w:val="003066C8"/>
    <w:rsid w:val="00371D2A"/>
    <w:rsid w:val="004D0971"/>
    <w:rsid w:val="005C6094"/>
    <w:rsid w:val="00653B43"/>
    <w:rsid w:val="006728AF"/>
    <w:rsid w:val="006D46FC"/>
    <w:rsid w:val="0070039F"/>
    <w:rsid w:val="007D0F70"/>
    <w:rsid w:val="00830383"/>
    <w:rsid w:val="00A46EB6"/>
    <w:rsid w:val="00A63E05"/>
    <w:rsid w:val="00A86D36"/>
    <w:rsid w:val="00AD438B"/>
    <w:rsid w:val="00B5703B"/>
    <w:rsid w:val="00B66DC0"/>
    <w:rsid w:val="00BF7C13"/>
    <w:rsid w:val="00DC7888"/>
    <w:rsid w:val="00E13E70"/>
    <w:rsid w:val="00E22278"/>
    <w:rsid w:val="00ED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27377"/>
  <w15:docId w15:val="{83EDD101-F124-45E2-9D9E-EF1AF36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F70"/>
  </w:style>
  <w:style w:type="paragraph" w:styleId="Ttulo1">
    <w:name w:val="heading 1"/>
    <w:basedOn w:val="Normal"/>
    <w:next w:val="Normal"/>
    <w:link w:val="Ttulo1Car"/>
    <w:qFormat/>
    <w:rsid w:val="007D0F70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0F70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7D0F70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BF7C1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66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documentos.dotx</Template>
  <TotalTime>424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Bernarda Cecibel Sandoval</cp:lastModifiedBy>
  <cp:revision>9</cp:revision>
  <dcterms:created xsi:type="dcterms:W3CDTF">2016-10-03T17:14:00Z</dcterms:created>
  <dcterms:modified xsi:type="dcterms:W3CDTF">2023-10-11T22:04:00Z</dcterms:modified>
</cp:coreProperties>
</file>
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D87C" w14:textId="77777777" w:rsidR="000977D3" w:rsidRDefault="00065B32" w:rsidP="00065B32">
      <w:pPr>
        <w:jc w:val="center"/>
        <w:rPr>
          <w:b/>
          <w:lang w:val="es-CO"/>
        </w:rPr>
      </w:pPr>
      <w:r w:rsidRPr="00065B32">
        <w:rPr>
          <w:b/>
          <w:lang w:val="es-CO"/>
        </w:rPr>
        <w:t>Empleado</w:t>
      </w:r>
    </w:p>
    <w:p w14:paraId="0B32D87D" w14:textId="77777777" w:rsidR="00065B32" w:rsidRDefault="00065B32" w:rsidP="00065B32">
      <w:pPr>
        <w:pStyle w:val="Ttulo1"/>
      </w:pPr>
      <w:r>
        <w:t>Listado de Requerimientos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587338" w:rsidRPr="00CB6304" w14:paraId="09AE1146" w14:textId="77777777" w:rsidTr="00BA5B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65667B7" w14:textId="77777777" w:rsidR="00587338" w:rsidRPr="009E5437" w:rsidRDefault="00587338" w:rsidP="00BA5B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3BD58723" w14:textId="079F5184" w:rsidR="00587338" w:rsidRPr="005C7AAB" w:rsidRDefault="00587338" w:rsidP="00BA5B9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1</w:t>
            </w:r>
            <w:r w:rsidRPr="005C7AA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Ingresar</w:t>
            </w:r>
            <w:r w:rsidRPr="005C7AAB">
              <w:rPr>
                <w:sz w:val="18"/>
                <w:szCs w:val="18"/>
              </w:rPr>
              <w:t xml:space="preserve"> la información del empleado.</w:t>
            </w:r>
          </w:p>
        </w:tc>
      </w:tr>
      <w:tr w:rsidR="00587338" w:rsidRPr="009E5437" w14:paraId="63A86BF9" w14:textId="77777777" w:rsidTr="00BA5B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5D96FCF" w14:textId="77777777" w:rsidR="00587338" w:rsidRPr="009E5437" w:rsidRDefault="00587338" w:rsidP="00BA5B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31A3600C" w14:textId="77777777" w:rsidR="00587338" w:rsidRPr="009E5437" w:rsidRDefault="00587338" w:rsidP="00BA5B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empleado con la información básica: nombre, apellido, género, fecha de nacimiento, fecha de ingreso a la compañía, salario.</w:t>
            </w:r>
          </w:p>
        </w:tc>
      </w:tr>
      <w:tr w:rsidR="00587338" w14:paraId="5B01CC2F" w14:textId="77777777" w:rsidTr="00BA5B9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4F431176" w14:textId="77777777" w:rsidR="00587338" w:rsidRDefault="00587338" w:rsidP="00BA5B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87338" w:rsidRPr="009E5437" w14:paraId="62E1F02F" w14:textId="77777777" w:rsidTr="00BA5B9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F030BA0" w14:textId="77777777" w:rsidR="00587338" w:rsidRPr="009E5437" w:rsidRDefault="00587338" w:rsidP="00BA5B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nombre, apellido, género, fecha de nacimiento, fecha de ingreso a la compañía, salario.</w:t>
            </w:r>
          </w:p>
        </w:tc>
      </w:tr>
      <w:tr w:rsidR="00587338" w14:paraId="6A74BD09" w14:textId="77777777" w:rsidTr="00BA5B9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10C82D0B" w14:textId="77777777" w:rsidR="00587338" w:rsidRDefault="00587338" w:rsidP="00BA5B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87338" w:rsidRPr="009E5437" w14:paraId="55475576" w14:textId="77777777" w:rsidTr="00BA5B9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B84EB65" w14:textId="77777777" w:rsidR="00587338" w:rsidRPr="009E5437" w:rsidRDefault="00587338" w:rsidP="00BA5B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el empleado con la información ingresada.</w:t>
            </w:r>
          </w:p>
        </w:tc>
      </w:tr>
    </w:tbl>
    <w:p w14:paraId="675D79BB" w14:textId="77777777" w:rsidR="00587338" w:rsidRDefault="00587338" w:rsidP="00587338">
      <w:pPr>
        <w:rPr>
          <w:lang w:eastAsia="es-ES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EC17BF" w14:paraId="0B32D88F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32D88D" w14:textId="77777777" w:rsidR="00065B32" w:rsidRPr="00EC17BF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C17BF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0B32D88E" w14:textId="77777777" w:rsidR="00065B32" w:rsidRPr="005C7AAB" w:rsidRDefault="00065B32" w:rsidP="00E90F7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>R2 – Modificar el salario del empleado.</w:t>
            </w:r>
          </w:p>
        </w:tc>
      </w:tr>
      <w:tr w:rsidR="00065B32" w:rsidRPr="009E5437" w14:paraId="0B32D892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32D890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0B32D891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Modifica el salario básico del</w:t>
            </w:r>
            <w:r w:rsidRPr="009E5437">
              <w:rPr>
                <w:b w:val="0"/>
                <w:sz w:val="18"/>
                <w:szCs w:val="18"/>
              </w:rPr>
              <w:t xml:space="preserve"> empleado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645C95" w14:paraId="0B32D894" w14:textId="77777777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B32D893" w14:textId="77777777" w:rsidR="00645C95" w:rsidRDefault="00645C95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14:paraId="0B32D896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32D895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Nuevo salario.</w:t>
            </w:r>
          </w:p>
        </w:tc>
      </w:tr>
      <w:tr w:rsidR="00F214FD" w14:paraId="0B32D898" w14:textId="77777777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B32D897" w14:textId="77777777" w:rsidR="00F214FD" w:rsidRDefault="00F214FD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14:paraId="0B32D89A" w14:textId="77777777" w:rsidTr="00F214FD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14:paraId="0B32D899" w14:textId="69F7AA3D"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actualiza el nuevo salario.</w:t>
            </w:r>
          </w:p>
        </w:tc>
      </w:tr>
      <w:tr w:rsidR="00065B32" w:rsidRPr="009E5437" w14:paraId="0B32D89C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32D89B" w14:textId="77777777" w:rsidR="00065B32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se ingresa un valor inválido, no se actualiza el salario y se notifica al usuario con un mensaje de error.</w:t>
            </w:r>
          </w:p>
        </w:tc>
      </w:tr>
    </w:tbl>
    <w:p w14:paraId="0B32D89D" w14:textId="77777777" w:rsidR="00065B32" w:rsidRPr="00EC17BF" w:rsidRDefault="00065B32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14:paraId="0B32D8A0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32D89E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0B32D89F" w14:textId="77777777" w:rsidR="00065B32" w:rsidRPr="005C7AAB" w:rsidRDefault="00065B32" w:rsidP="00E90F7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>R3 – Calcular la edad del empleado.</w:t>
            </w:r>
          </w:p>
        </w:tc>
      </w:tr>
      <w:tr w:rsidR="00065B32" w:rsidRPr="009E5437" w14:paraId="0B32D8A3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32D8A1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0B32D8A2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E5437">
              <w:rPr>
                <w:b w:val="0"/>
                <w:sz w:val="18"/>
                <w:szCs w:val="18"/>
              </w:rPr>
              <w:t xml:space="preserve">Calcula </w:t>
            </w:r>
            <w:r>
              <w:rPr>
                <w:b w:val="0"/>
                <w:sz w:val="18"/>
                <w:szCs w:val="18"/>
              </w:rPr>
              <w:t>y muestra</w:t>
            </w:r>
            <w:r w:rsidRPr="009E5437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la edad del empleado en años.</w:t>
            </w:r>
          </w:p>
        </w:tc>
      </w:tr>
      <w:tr w:rsidR="00645C95" w14:paraId="0B32D8A5" w14:textId="77777777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B32D8A4" w14:textId="77777777" w:rsidR="00645C95" w:rsidRDefault="00645C95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14:paraId="0B32D8A7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32D8A6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F214FD" w14:paraId="0B32D8A9" w14:textId="77777777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B32D8A8" w14:textId="77777777" w:rsidR="00F214FD" w:rsidRDefault="00F214FD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14:paraId="0B32D8AB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32D8AA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e</w:t>
            </w:r>
            <w:r w:rsidRPr="009E5437">
              <w:rPr>
                <w:b w:val="0"/>
                <w:sz w:val="18"/>
                <w:szCs w:val="18"/>
              </w:rPr>
              <w:t xml:space="preserve">dad </w:t>
            </w:r>
            <w:r>
              <w:rPr>
                <w:b w:val="0"/>
                <w:sz w:val="18"/>
                <w:szCs w:val="18"/>
              </w:rPr>
              <w:t>del empleado.</w:t>
            </w:r>
          </w:p>
        </w:tc>
      </w:tr>
    </w:tbl>
    <w:p w14:paraId="0B32D8AC" w14:textId="77777777" w:rsidR="00065B32" w:rsidRPr="00EC17BF" w:rsidRDefault="00065B32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14:paraId="0B32D8AF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32D8AD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0B32D8AE" w14:textId="77777777" w:rsidR="00065B32" w:rsidRPr="005C7AAB" w:rsidRDefault="00065B32" w:rsidP="00E90F7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>R4 – Calcular de la antigüedad del empleado.</w:t>
            </w:r>
          </w:p>
        </w:tc>
      </w:tr>
      <w:tr w:rsidR="00065B32" w:rsidRPr="009E5437" w14:paraId="0B32D8B2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32D8B0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0B32D8B1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Calcula</w:t>
            </w:r>
            <w:r w:rsidRPr="009E5437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y muestra</w:t>
            </w:r>
            <w:r w:rsidRPr="009E5437">
              <w:rPr>
                <w:b w:val="0"/>
                <w:sz w:val="18"/>
                <w:szCs w:val="18"/>
              </w:rPr>
              <w:t xml:space="preserve"> la cantidad de años que ha trabajado el empleado para la compañía</w:t>
            </w:r>
          </w:p>
        </w:tc>
      </w:tr>
      <w:tr w:rsidR="00645C95" w14:paraId="0B32D8B4" w14:textId="77777777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B32D8B3" w14:textId="77777777" w:rsidR="00645C95" w:rsidRDefault="00645C95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14:paraId="0B32D8B6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32D8B5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F214FD" w14:paraId="0B32D8B8" w14:textId="77777777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B32D8B7" w14:textId="77777777" w:rsidR="00F214FD" w:rsidRDefault="00F214FD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14:paraId="0B32D8BA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32D8B9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antigüedad</w:t>
            </w:r>
            <w:r w:rsidRPr="009E5437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del empleado en la compañía.</w:t>
            </w:r>
          </w:p>
        </w:tc>
      </w:tr>
    </w:tbl>
    <w:p w14:paraId="0B32D8BB" w14:textId="77777777" w:rsidR="00065B32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p w14:paraId="0B32D8BC" w14:textId="77777777" w:rsidR="00065B32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p w14:paraId="0B32D8BD" w14:textId="77777777" w:rsidR="00065B32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p w14:paraId="0B32D8BE" w14:textId="77777777" w:rsidR="00065B32" w:rsidRPr="00EC17BF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14:paraId="0B32D8C1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32D8BF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0B32D8C0" w14:textId="77777777" w:rsidR="00065B32" w:rsidRPr="005C7AAB" w:rsidRDefault="00065B32" w:rsidP="00E90F7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>R5 – Calcular las prestaciones de un empleado</w:t>
            </w:r>
          </w:p>
        </w:tc>
      </w:tr>
      <w:tr w:rsidR="00065B32" w:rsidRPr="009E5437" w14:paraId="0B32D8C5" w14:textId="7777777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B32D8C2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0B32D8C3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Calcula</w:t>
            </w:r>
            <w:r w:rsidRPr="009E5437">
              <w:rPr>
                <w:b w:val="0"/>
                <w:sz w:val="18"/>
                <w:szCs w:val="18"/>
              </w:rPr>
              <w:t xml:space="preserve"> el valor de las prestaciones del empleado. La fórmula para </w:t>
            </w:r>
            <w:r>
              <w:rPr>
                <w:b w:val="0"/>
                <w:sz w:val="18"/>
                <w:szCs w:val="18"/>
              </w:rPr>
              <w:t>calcular las prestaciones</w:t>
            </w:r>
            <w:r w:rsidRPr="009E5437">
              <w:rPr>
                <w:b w:val="0"/>
                <w:sz w:val="18"/>
                <w:szCs w:val="18"/>
              </w:rPr>
              <w:t xml:space="preserve"> es</w:t>
            </w:r>
          </w:p>
          <w:p w14:paraId="0B32D8C4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9E5437">
              <w:rPr>
                <w:b w:val="0"/>
                <w:sz w:val="18"/>
                <w:szCs w:val="18"/>
              </w:rPr>
              <w:lastRenderedPageBreak/>
              <w:t>Prestaciones = antigüedad * 1/12 (salario básico)</w:t>
            </w:r>
          </w:p>
        </w:tc>
      </w:tr>
      <w:tr w:rsidR="00645C95" w14:paraId="0B32D8C7" w14:textId="77777777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B32D8C6" w14:textId="77777777" w:rsidR="00645C95" w:rsidRDefault="00645C95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Entradas</w:t>
            </w:r>
          </w:p>
        </w:tc>
      </w:tr>
      <w:tr w:rsidR="00065B32" w:rsidRPr="00CB6304" w14:paraId="0B32D8C9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32D8C8" w14:textId="77777777"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F214FD" w14:paraId="0B32D8CB" w14:textId="77777777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0B32D8CA" w14:textId="77777777" w:rsidR="00F214FD" w:rsidRDefault="00F214FD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14:paraId="0B32D8CD" w14:textId="7777777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32D8CC" w14:textId="6F47AC4C" w:rsidR="00065B32" w:rsidRPr="009E5437" w:rsidRDefault="00065B32" w:rsidP="00E90F7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</w:t>
            </w:r>
            <w:r w:rsidR="00587338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las prestaciones del empleado.</w:t>
            </w:r>
          </w:p>
        </w:tc>
      </w:tr>
    </w:tbl>
    <w:p w14:paraId="0B32D8CE" w14:textId="77777777" w:rsidR="00065B32" w:rsidRDefault="00065B32" w:rsidP="00065B32">
      <w:pPr>
        <w:pStyle w:val="TituloPrincipla"/>
        <w:jc w:val="left"/>
        <w:rPr>
          <w:sz w:val="18"/>
          <w:szCs w:val="18"/>
          <w:vertAlign w:val="subscript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587338" w:rsidRPr="00CB6304" w14:paraId="0B962EA7" w14:textId="77777777" w:rsidTr="00BA5B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598BFA6" w14:textId="77777777" w:rsidR="00587338" w:rsidRPr="009E5437" w:rsidRDefault="00587338" w:rsidP="00BA5B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14:paraId="5FFD1832" w14:textId="5B0605C9" w:rsidR="00587338" w:rsidRPr="005C7AAB" w:rsidRDefault="00587338" w:rsidP="00BA5B9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6</w:t>
            </w:r>
            <w:r w:rsidRPr="005C7AAB">
              <w:rPr>
                <w:sz w:val="18"/>
                <w:szCs w:val="18"/>
              </w:rPr>
              <w:t xml:space="preserve"> – Visualizar la información del empleado.</w:t>
            </w:r>
          </w:p>
        </w:tc>
      </w:tr>
      <w:tr w:rsidR="00587338" w:rsidRPr="009E5437" w14:paraId="4E5B768D" w14:textId="77777777" w:rsidTr="00BA5B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B887325" w14:textId="77777777" w:rsidR="00587338" w:rsidRPr="009E5437" w:rsidRDefault="00587338" w:rsidP="00BA5B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14:paraId="5CB607F0" w14:textId="77777777" w:rsidR="00587338" w:rsidRPr="009E5437" w:rsidRDefault="00587338" w:rsidP="00BA5B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la información básica del empleado: nombre, apellido, género, fecha de nacimiento, fecha de ingreso a la compañía, salario e imagen.</w:t>
            </w:r>
          </w:p>
        </w:tc>
      </w:tr>
      <w:tr w:rsidR="00587338" w14:paraId="181866AB" w14:textId="77777777" w:rsidTr="00BA5B9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25DFDC6F" w14:textId="77777777" w:rsidR="00587338" w:rsidRDefault="00587338" w:rsidP="00BA5B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87338" w:rsidRPr="009E5437" w14:paraId="31BB120A" w14:textId="77777777" w:rsidTr="00BA5B9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276783" w14:textId="77777777" w:rsidR="00587338" w:rsidRPr="009E5437" w:rsidRDefault="00587338" w:rsidP="00BA5B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587338" w14:paraId="23DC4B7B" w14:textId="77777777" w:rsidTr="00BA5B9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14:paraId="70AFD070" w14:textId="77777777" w:rsidR="00587338" w:rsidRDefault="00587338" w:rsidP="00BA5B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87338" w:rsidRPr="009E5437" w14:paraId="5656A176" w14:textId="77777777" w:rsidTr="00BA5B99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486BA6" w14:textId="77777777" w:rsidR="00587338" w:rsidRPr="009E5437" w:rsidRDefault="00587338" w:rsidP="00BA5B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información del empleado.</w:t>
            </w:r>
          </w:p>
        </w:tc>
      </w:tr>
    </w:tbl>
    <w:p w14:paraId="7D3A6518" w14:textId="77777777" w:rsidR="00587338" w:rsidRPr="00EC17BF" w:rsidRDefault="00587338" w:rsidP="00065B32">
      <w:pPr>
        <w:pStyle w:val="TituloPrincipla"/>
        <w:jc w:val="left"/>
        <w:rPr>
          <w:sz w:val="18"/>
          <w:szCs w:val="18"/>
          <w:vertAlign w:val="subscript"/>
        </w:rPr>
      </w:pPr>
    </w:p>
    <w:sectPr w:rsidR="00587338" w:rsidRPr="00EC17B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4FCAD" w14:textId="77777777" w:rsidR="009814DC" w:rsidRDefault="009814DC" w:rsidP="003066AA">
      <w:pPr>
        <w:spacing w:after="0" w:line="240" w:lineRule="auto"/>
      </w:pPr>
      <w:r>
        <w:separator/>
      </w:r>
    </w:p>
  </w:endnote>
  <w:endnote w:type="continuationSeparator" w:id="0">
    <w:p w14:paraId="5A40FFCE" w14:textId="77777777" w:rsidR="009814DC" w:rsidRDefault="009814DC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14:paraId="0B32D8F9" w14:textId="77777777" w:rsidTr="003066AA">
      <w:tc>
        <w:tcPr>
          <w:tcW w:w="10773" w:type="dxa"/>
        </w:tcPr>
        <w:p w14:paraId="0B32D8F8" w14:textId="792DB7F8" w:rsidR="003066AA" w:rsidRP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</w:tc>
    </w:tr>
  </w:tbl>
  <w:p w14:paraId="0B32D8FA" w14:textId="77777777" w:rsidR="003066AA" w:rsidRDefault="003066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BC82" w14:textId="77777777" w:rsidR="009814DC" w:rsidRDefault="009814DC" w:rsidP="003066AA">
      <w:pPr>
        <w:spacing w:after="0" w:line="240" w:lineRule="auto"/>
      </w:pPr>
      <w:r>
        <w:separator/>
      </w:r>
    </w:p>
  </w:footnote>
  <w:footnote w:type="continuationSeparator" w:id="0">
    <w:p w14:paraId="7B9666E9" w14:textId="77777777" w:rsidR="009814DC" w:rsidRDefault="009814DC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14:paraId="0B32D8F3" w14:textId="77777777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14:paraId="0B32D8F1" w14:textId="77777777" w:rsidTr="003066AA">
            <w:tc>
              <w:tcPr>
                <w:tcW w:w="4961" w:type="dxa"/>
              </w:tcPr>
              <w:p w14:paraId="0B32D8EF" w14:textId="465B89E3" w:rsidR="003066AA" w:rsidRDefault="003066AA" w:rsidP="003066AA">
                <w:pPr>
                  <w:pStyle w:val="Encabezado"/>
                </w:pPr>
              </w:p>
            </w:tc>
            <w:tc>
              <w:tcPr>
                <w:tcW w:w="5280" w:type="dxa"/>
              </w:tcPr>
              <w:p w14:paraId="0B32D8F0" w14:textId="40C5A3E7" w:rsidR="003066AA" w:rsidRDefault="003066AA" w:rsidP="003066AA">
                <w:pPr>
                  <w:pStyle w:val="Encabezado"/>
                  <w:jc w:val="right"/>
                </w:pPr>
              </w:p>
            </w:tc>
          </w:tr>
        </w:tbl>
        <w:p w14:paraId="0B32D8F2" w14:textId="77777777" w:rsidR="003066AA" w:rsidRDefault="003066AA" w:rsidP="003066AA">
          <w:pPr>
            <w:pStyle w:val="Encabezado"/>
          </w:pPr>
        </w:p>
      </w:tc>
    </w:tr>
  </w:tbl>
  <w:p w14:paraId="0B32D8F4" w14:textId="77777777" w:rsidR="003066AA" w:rsidRDefault="003066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32"/>
    <w:rsid w:val="00065B32"/>
    <w:rsid w:val="000977D3"/>
    <w:rsid w:val="003066AA"/>
    <w:rsid w:val="00587338"/>
    <w:rsid w:val="00645C95"/>
    <w:rsid w:val="008A7D3F"/>
    <w:rsid w:val="009814DC"/>
    <w:rsid w:val="009C3C38"/>
    <w:rsid w:val="00A86D36"/>
    <w:rsid w:val="00DE699F"/>
    <w:rsid w:val="00E13E70"/>
    <w:rsid w:val="00E22278"/>
    <w:rsid w:val="00F2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2D87C"/>
  <w15:docId w15:val="{2F445A98-322B-43FB-82E4-07A752DB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documentos.dotx</Template>
  <TotalTime>6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German Romero</dc:creator>
  <cp:lastModifiedBy>Bernarda Cecibel Sandoval</cp:lastModifiedBy>
  <cp:revision>3</cp:revision>
  <dcterms:created xsi:type="dcterms:W3CDTF">2023-10-11T18:37:00Z</dcterms:created>
  <dcterms:modified xsi:type="dcterms:W3CDTF">2023-10-11T18:40:00Z</dcterms:modified>
</cp:coreProperties>
</file>